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FD843FF" w14:textId="4E1D17DB" w:rsidR="00286540" w:rsidRPr="0081184B" w:rsidRDefault="414D5FB8" w:rsidP="00EE5EB7">
      <w:pPr>
        <w:pStyle w:val="Nzev1"/>
        <w:spacing w:before="0"/>
      </w:pPr>
      <w:r w:rsidRPr="0081184B">
        <w:t xml:space="preserve">Stanovy spolku {{ </w:t>
      </w:r>
      <w:proofErr w:type="spellStart"/>
      <w:r w:rsidR="001E0969" w:rsidRPr="0081184B">
        <w:t>Spolek.name</w:t>
      </w:r>
      <w:r w:rsidR="00596672">
        <w:t>.text</w:t>
      </w:r>
      <w:proofErr w:type="spellEnd"/>
      <w:r w:rsidRPr="0081184B">
        <w:t xml:space="preserve"> }}</w:t>
      </w:r>
    </w:p>
    <w:p w14:paraId="66B567EC" w14:textId="52F13DA6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53421CD3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proofErr w:type="spellStart"/>
      <w:r w:rsidR="00AD560A" w:rsidRPr="0081184B">
        <w:t>Spolek.name</w:t>
      </w:r>
      <w:r w:rsidR="00596672">
        <w:t>.text</w:t>
      </w:r>
      <w:proofErr w:type="spell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2014DC4C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FF76F4">
        <w:t xml:space="preserve"> </w:t>
      </w:r>
      <w:r w:rsidRPr="0081184B">
        <w:t>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proofErr w:type="spellStart"/>
      <w:r w:rsidR="0078681C" w:rsidRPr="0081184B">
        <w:t>Spolek.popis</w:t>
      </w:r>
      <w:proofErr w:type="spell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74143A7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="007A3145" w:rsidRPr="007A3145">
        <w:t>Spolek.zivnost.exists</w:t>
      </w:r>
      <w:proofErr w:type="spellEnd"/>
      <w:r w:rsidR="00193CA4">
        <w:t xml:space="preserve"> </w:t>
      </w:r>
      <w:r w:rsidRPr="00EA6C63">
        <w:t>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r w:rsidRPr="0081184B">
        <w:t xml:space="preserve">{{ </w:t>
      </w:r>
      <w:proofErr w:type="spellStart"/>
      <w:r>
        <w:t>zivnost</w:t>
      </w:r>
      <w:proofErr w:type="spell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12DE916F" w:rsidR="00EA6C63" w:rsidRDefault="00EA6C63" w:rsidP="00193CA4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4E324AF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4B3BF5" w:rsidRPr="0081184B">
        <w:t>Spolek.nejvyssiOrgan</w:t>
      </w:r>
      <w:r w:rsidRPr="0081184B">
        <w:t>.cetnost</w:t>
      </w:r>
      <w:proofErr w:type="spell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</w:t>
      </w:r>
      <w:r w:rsidR="00682486">
        <w:t>'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682486">
        <w:t>'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629AE3F3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332FF16A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327086E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1EE89C0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5E55D02E" w:rsidR="724D2217" w:rsidRPr="0081184B" w:rsidRDefault="1D3853A5" w:rsidP="724D2217">
      <w:pPr>
        <w:pStyle w:val="Bod"/>
        <w:rPr>
          <w:szCs w:val="24"/>
        </w:rPr>
      </w:pPr>
      <w:r w:rsidRPr="0081184B">
        <w:t>Předseda jedná za spolek samostatně.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 xml:space="preserve">{{ </w:t>
      </w:r>
      <w:proofErr w:type="spellStart"/>
      <w:r w:rsidRPr="0081184B">
        <w:t>Spolek.statutar.clen.target_number</w:t>
      </w:r>
      <w:proofErr w:type="spellEnd"/>
      <w:r w:rsidRPr="0081184B">
        <w:t xml:space="preserve"> }}</w:t>
      </w:r>
    </w:p>
    <w:p w14:paraId="587907C4" w14:textId="076EFC41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Spolek.statutar.obdobi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682486">
        <w:t>'</w:t>
      </w:r>
      <w:r w:rsidRPr="0081184B">
        <w:t xml:space="preserve">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160C3363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samostatne</w:t>
      </w:r>
      <w:proofErr w:type="spellEnd"/>
      <w:r w:rsidR="00682486">
        <w:t>'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189F214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spolecne</w:t>
      </w:r>
      <w:proofErr w:type="spellEnd"/>
      <w:r w:rsidR="00682486">
        <w:t>'</w:t>
      </w:r>
      <w:r w:rsidRPr="0081184B">
        <w:t xml:space="preserve">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603DC70D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Spolek.statutar.zpusobJednani</w:t>
      </w:r>
      <w:proofErr w:type="spellEnd"/>
      <w:r w:rsidRPr="0081184B">
        <w:t xml:space="preserve"> == </w:t>
      </w:r>
      <w:r w:rsidR="00682486">
        <w:t>'</w:t>
      </w:r>
      <w:r w:rsidRPr="0081184B">
        <w:t>dva</w:t>
      </w:r>
      <w:r w:rsidR="00682486">
        <w:t>'</w:t>
      </w:r>
      <w:r w:rsidRPr="0081184B">
        <w:t xml:space="preserve">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Spolek.rada.exist</w:t>
      </w:r>
      <w:proofErr w:type="spell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1FC302CB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Spolek.rada</w:t>
      </w:r>
      <w:r w:rsidR="00D61FF0" w:rsidRPr="00D61FF0">
        <w:t>.obdobi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5156F48C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Spolek.statutar.druh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predseda</w:t>
      </w:r>
      <w:proofErr w:type="spellEnd"/>
      <w:r w:rsidR="00682486">
        <w:t>'</w:t>
      </w:r>
      <w:r w:rsidRPr="0081184B">
        <w:t xml:space="preserve">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182AD301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Spolek.rozhodciKomise.exist</w:t>
      </w:r>
      <w:proofErr w:type="spell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5B0FEE4D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</w:t>
      </w:r>
      <w:r w:rsidR="00682486">
        <w:t>'</w:t>
      </w:r>
      <w:proofErr w:type="spellStart"/>
      <w:r w:rsidRPr="0081184B">
        <w:t>neurcito</w:t>
      </w:r>
      <w:proofErr w:type="spellEnd"/>
      <w:r w:rsidR="00682486">
        <w:t>'</w:t>
      </w:r>
      <w:r w:rsidRPr="0081184B">
        <w:t xml:space="preserve">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48D27704" w14:textId="58A25441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371810F6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26F55652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==</w:t>
      </w:r>
      <w:r w:rsidR="007024A0">
        <w:t xml:space="preserve"> </w:t>
      </w:r>
      <w:proofErr w:type="spellStart"/>
      <w:r w:rsidR="00682486">
        <w:t>False</w:t>
      </w:r>
      <w:proofErr w:type="spellEnd"/>
      <w:r w:rsidRPr="0081184B">
        <w:t xml:space="preserve">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76D83A2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="00BA223E" w:rsidRPr="0081184B">
        <w:t xml:space="preserve"> </w:t>
      </w:r>
      <w:r w:rsidRPr="0081184B">
        <w:t>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r w:rsidRPr="0081184B">
        <w:t>Spolek.clenstvi.cestne</w:t>
      </w:r>
      <w:proofErr w:type="spellEnd"/>
      <w:r w:rsidRPr="0081184B">
        <w:t xml:space="preserve"> %}</w:t>
      </w:r>
    </w:p>
    <w:p w14:paraId="18074A57" w14:textId="4E2293DA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r w:rsidR="00F953A1">
        <w:t>čestné</w:t>
      </w:r>
      <w:r w:rsidRPr="0081184B">
        <w:t>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2A1F964A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r w:rsidR="00F953A1">
        <w:t>Čestný</w:t>
      </w:r>
      <w:r w:rsidRPr="0081184B">
        <w:t xml:space="preserve">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7BA629ED" w:rsidR="00EB1A0F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5202565" w14:textId="6DD9F657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</w:t>
      </w:r>
      <w:r>
        <w:t>lse</w:t>
      </w:r>
      <w:proofErr w:type="spellEnd"/>
      <w:r w:rsidRPr="0081184B">
        <w:t xml:space="preserve"> %}</w:t>
      </w:r>
    </w:p>
    <w:p w14:paraId="405B37BF" w14:textId="77777777" w:rsidR="00D9681A" w:rsidRPr="0081184B" w:rsidRDefault="00D9681A" w:rsidP="00D9681A">
      <w:pPr>
        <w:pStyle w:val="Bod"/>
      </w:pPr>
      <w:r w:rsidRPr="0081184B">
        <w:t>Členy spolku přijímá členská schůze.</w:t>
      </w:r>
    </w:p>
    <w:p w14:paraId="067663E5" w14:textId="77777777" w:rsidR="00D9681A" w:rsidRPr="0081184B" w:rsidRDefault="00D9681A" w:rsidP="00D9681A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06E302F0" w14:textId="77777777" w:rsidR="00D9681A" w:rsidRPr="0081184B" w:rsidRDefault="00D9681A" w:rsidP="00D9681A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4DF4743F" w14:textId="7402DF99" w:rsidR="00D9681A" w:rsidRPr="0081184B" w:rsidRDefault="00D9681A" w:rsidP="00D9681A">
      <w:pPr>
        <w:pStyle w:val="Bod"/>
      </w:pPr>
      <w:r w:rsidRPr="0081184B">
        <w:lastRenderedPageBreak/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Spolek.clenstvi.poplatky</w:t>
      </w:r>
      <w:proofErr w:type="spellEnd"/>
      <w:r>
        <w:t xml:space="preserve"> </w:t>
      </w:r>
      <w:r w:rsidRPr="0081184B">
        <w:t>%}</w:t>
      </w:r>
    </w:p>
    <w:p w14:paraId="361C8488" w14:textId="77777777" w:rsidR="00D9681A" w:rsidRPr="0081184B" w:rsidRDefault="00D9681A" w:rsidP="00D9681A">
      <w:pPr>
        <w:pStyle w:val="Bod"/>
      </w:pPr>
      <w:r w:rsidRPr="0081184B">
        <w:t>Člen spolku je povinen hradit členské příspěvky ve výši určené členskou schůzí.</w:t>
      </w:r>
    </w:p>
    <w:p w14:paraId="30A366E7" w14:textId="41054633" w:rsidR="00D9681A" w:rsidRPr="0081184B" w:rsidRDefault="00D9681A" w:rsidP="00D9681A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5F00AB3F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1D5CB7A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statutar.druh</w:t>
      </w:r>
      <w:proofErr w:type="spell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239FD904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r w:rsidR="00441944">
        <w:rPr>
          <w:lang w:val="en-GB"/>
        </w:rPr>
        <w:t>Spolek.statutar.clen</w:t>
      </w:r>
      <w:proofErr w:type="spell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</w:t>
      </w:r>
      <w:r w:rsidR="0029142B">
        <w:t>jmeno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4D0EA198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r w:rsidR="00EA62CE" w:rsidRPr="0081184B">
        <w:t>.exist</w:t>
      </w:r>
      <w:proofErr w:type="spell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2FC3DA27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rada</w:t>
      </w:r>
      <w:r w:rsidRPr="0081184B">
        <w:t>.exist</w:t>
      </w:r>
      <w:proofErr w:type="spell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758EB74F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</w:t>
      </w:r>
      <w:r>
        <w:t>rozhodci</w:t>
      </w:r>
      <w:r w:rsidRPr="0081184B">
        <w:t>Komise.exist</w:t>
      </w:r>
      <w:proofErr w:type="spell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56895802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 xml:space="preserve">{{ </w:t>
      </w:r>
      <w:proofErr w:type="spellStart"/>
      <w:r w:rsidRPr="0081184B">
        <w:t>osoba.</w:t>
      </w:r>
      <w:r w:rsidR="0029142B"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lastRenderedPageBreak/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419D7F01" w14:textId="77777777" w:rsidR="00F406B9" w:rsidRDefault="00F406B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</w:p>
    <w:p w14:paraId="2E5FD815" w14:textId="486FF8C0" w:rsidR="00F406B9" w:rsidRPr="0081184B" w:rsidRDefault="00F406B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lang w:val="en-GB"/>
        </w:rPr>
        <w:t xml:space="preserve">{%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Spolek.statutar.clen</w:t>
      </w:r>
      <w:proofErr w:type="spellEnd"/>
      <w:r>
        <w:rPr>
          <w:lang w:val="en-GB"/>
        </w:rPr>
        <w:t xml:space="preserve"> %}</w:t>
      </w:r>
      <w:r w:rsidRPr="0081184B">
        <w:t xml:space="preserve">{{ </w:t>
      </w:r>
      <w:proofErr w:type="spellStart"/>
      <w:r w:rsidRPr="0081184B">
        <w:t>osoba.</w:t>
      </w:r>
      <w:r>
        <w:t>jmeno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  <w:r>
        <w:rPr>
          <w:lang w:val="en-GB"/>
        </w:rPr>
        <w:t xml:space="preserve">{%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sectPr w:rsidR="00F406B9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F3AED" w14:textId="77777777" w:rsidR="00FE7500" w:rsidRDefault="00FE7500" w:rsidP="00FD4380">
      <w:pPr>
        <w:spacing w:line="240" w:lineRule="auto"/>
      </w:pPr>
      <w:r>
        <w:separator/>
      </w:r>
    </w:p>
  </w:endnote>
  <w:endnote w:type="continuationSeparator" w:id="0">
    <w:p w14:paraId="7429B729" w14:textId="77777777" w:rsidR="00FE7500" w:rsidRDefault="00FE7500" w:rsidP="00FD4380">
      <w:pPr>
        <w:spacing w:line="240" w:lineRule="auto"/>
      </w:pPr>
      <w:r>
        <w:continuationSeparator/>
      </w:r>
    </w:p>
  </w:endnote>
  <w:endnote w:type="continuationNotice" w:id="1">
    <w:p w14:paraId="5161BC35" w14:textId="77777777" w:rsidR="00FE7500" w:rsidRDefault="00FE75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21013AEE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F406B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7D929F61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 w:rsidR="00E35EA5">
          <w:rPr>
            <w:noProof/>
          </w:rPr>
          <w:fldChar w:fldCharType="begin"/>
        </w:r>
        <w:r w:rsidR="00E35EA5">
          <w:rPr>
            <w:noProof/>
          </w:rPr>
          <w:instrText xml:space="preserve"> NUMPAGES   \* MERGEFORMAT </w:instrText>
        </w:r>
        <w:r w:rsidR="00E35EA5">
          <w:rPr>
            <w:noProof/>
          </w:rPr>
          <w:fldChar w:fldCharType="separate"/>
        </w:r>
        <w:r w:rsidR="00E35EA5">
          <w:rPr>
            <w:noProof/>
          </w:rPr>
          <w:t>7</w:t>
        </w:r>
        <w:r w:rsidR="00E35EA5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41209" w14:textId="77777777" w:rsidR="00FE7500" w:rsidRDefault="00FE7500" w:rsidP="00FD4380">
      <w:pPr>
        <w:spacing w:line="240" w:lineRule="auto"/>
      </w:pPr>
      <w:r>
        <w:separator/>
      </w:r>
    </w:p>
  </w:footnote>
  <w:footnote w:type="continuationSeparator" w:id="0">
    <w:p w14:paraId="556BB0FB" w14:textId="77777777" w:rsidR="00FE7500" w:rsidRDefault="00FE7500" w:rsidP="00FD4380">
      <w:pPr>
        <w:spacing w:line="240" w:lineRule="auto"/>
      </w:pPr>
      <w:r>
        <w:continuationSeparator/>
      </w:r>
    </w:p>
  </w:footnote>
  <w:footnote w:type="continuationNotice" w:id="1">
    <w:p w14:paraId="5EFCC6A8" w14:textId="77777777" w:rsidR="00FE7500" w:rsidRDefault="00FE75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4057">
    <w:abstractNumId w:val="0"/>
  </w:num>
  <w:num w:numId="2" w16cid:durableId="884221932">
    <w:abstractNumId w:val="1"/>
  </w:num>
  <w:num w:numId="3" w16cid:durableId="1804692564">
    <w:abstractNumId w:val="2"/>
  </w:num>
  <w:num w:numId="4" w16cid:durableId="1889415797">
    <w:abstractNumId w:val="5"/>
  </w:num>
  <w:num w:numId="5" w16cid:durableId="198594104">
    <w:abstractNumId w:val="9"/>
  </w:num>
  <w:num w:numId="6" w16cid:durableId="105201857">
    <w:abstractNumId w:val="11"/>
  </w:num>
  <w:num w:numId="7" w16cid:durableId="633026734">
    <w:abstractNumId w:val="10"/>
  </w:num>
  <w:num w:numId="8" w16cid:durableId="1058744639">
    <w:abstractNumId w:val="6"/>
  </w:num>
  <w:num w:numId="9" w16cid:durableId="819538123">
    <w:abstractNumId w:val="3"/>
  </w:num>
  <w:num w:numId="10" w16cid:durableId="1273853530">
    <w:abstractNumId w:val="4"/>
  </w:num>
  <w:num w:numId="11" w16cid:durableId="725572053">
    <w:abstractNumId w:val="8"/>
  </w:num>
  <w:num w:numId="12" w16cid:durableId="1705986150">
    <w:abstractNumId w:val="7"/>
  </w:num>
  <w:num w:numId="13" w16cid:durableId="1899587141">
    <w:abstractNumId w:val="7"/>
  </w:num>
  <w:num w:numId="14" w16cid:durableId="15320656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6915"/>
    <w:rsid w:val="00027188"/>
    <w:rsid w:val="00041BC7"/>
    <w:rsid w:val="000475F7"/>
    <w:rsid w:val="00050C65"/>
    <w:rsid w:val="00053AF5"/>
    <w:rsid w:val="00053EE1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A786B"/>
    <w:rsid w:val="000B1D52"/>
    <w:rsid w:val="000B41CB"/>
    <w:rsid w:val="000C6ED8"/>
    <w:rsid w:val="000D0DB9"/>
    <w:rsid w:val="000D36A8"/>
    <w:rsid w:val="000E5EA2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0064"/>
    <w:rsid w:val="0017761F"/>
    <w:rsid w:val="00184388"/>
    <w:rsid w:val="00184E32"/>
    <w:rsid w:val="00193CA4"/>
    <w:rsid w:val="0019595E"/>
    <w:rsid w:val="001A16FE"/>
    <w:rsid w:val="001A4E4D"/>
    <w:rsid w:val="001B028E"/>
    <w:rsid w:val="001D4A45"/>
    <w:rsid w:val="001D4EF1"/>
    <w:rsid w:val="001E0969"/>
    <w:rsid w:val="001E30E1"/>
    <w:rsid w:val="001F7771"/>
    <w:rsid w:val="00200439"/>
    <w:rsid w:val="00203488"/>
    <w:rsid w:val="00203BF9"/>
    <w:rsid w:val="00234930"/>
    <w:rsid w:val="00236C9B"/>
    <w:rsid w:val="00245311"/>
    <w:rsid w:val="00252654"/>
    <w:rsid w:val="0028110C"/>
    <w:rsid w:val="00281173"/>
    <w:rsid w:val="00286540"/>
    <w:rsid w:val="0028744E"/>
    <w:rsid w:val="0029142B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32E7F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2D19"/>
    <w:rsid w:val="004033ED"/>
    <w:rsid w:val="004231D5"/>
    <w:rsid w:val="0042357B"/>
    <w:rsid w:val="00432006"/>
    <w:rsid w:val="004322B3"/>
    <w:rsid w:val="00433BA2"/>
    <w:rsid w:val="00441944"/>
    <w:rsid w:val="00443A02"/>
    <w:rsid w:val="00443F81"/>
    <w:rsid w:val="004638A2"/>
    <w:rsid w:val="00464E04"/>
    <w:rsid w:val="00466C74"/>
    <w:rsid w:val="004749CB"/>
    <w:rsid w:val="00485ECD"/>
    <w:rsid w:val="004864B6"/>
    <w:rsid w:val="0048737E"/>
    <w:rsid w:val="004932CE"/>
    <w:rsid w:val="004A32C5"/>
    <w:rsid w:val="004A6CEF"/>
    <w:rsid w:val="004B3BF5"/>
    <w:rsid w:val="004D5820"/>
    <w:rsid w:val="004E6E7A"/>
    <w:rsid w:val="004E7A70"/>
    <w:rsid w:val="004F2C1C"/>
    <w:rsid w:val="004F5300"/>
    <w:rsid w:val="005022EA"/>
    <w:rsid w:val="00507C70"/>
    <w:rsid w:val="00541E75"/>
    <w:rsid w:val="00544A01"/>
    <w:rsid w:val="00547607"/>
    <w:rsid w:val="00550FAC"/>
    <w:rsid w:val="005615E4"/>
    <w:rsid w:val="0056251F"/>
    <w:rsid w:val="0056276D"/>
    <w:rsid w:val="00563C2D"/>
    <w:rsid w:val="005645F7"/>
    <w:rsid w:val="00565B7B"/>
    <w:rsid w:val="00570A56"/>
    <w:rsid w:val="00573E08"/>
    <w:rsid w:val="00580222"/>
    <w:rsid w:val="00596672"/>
    <w:rsid w:val="0059787F"/>
    <w:rsid w:val="005A6F9A"/>
    <w:rsid w:val="005B2572"/>
    <w:rsid w:val="005B682F"/>
    <w:rsid w:val="005B731F"/>
    <w:rsid w:val="005C0321"/>
    <w:rsid w:val="005C29CF"/>
    <w:rsid w:val="005C45DD"/>
    <w:rsid w:val="005D2116"/>
    <w:rsid w:val="005D5427"/>
    <w:rsid w:val="005E1608"/>
    <w:rsid w:val="005E488B"/>
    <w:rsid w:val="005E7ACD"/>
    <w:rsid w:val="005F0E39"/>
    <w:rsid w:val="005F7556"/>
    <w:rsid w:val="006109CE"/>
    <w:rsid w:val="00612264"/>
    <w:rsid w:val="00624C99"/>
    <w:rsid w:val="006302EA"/>
    <w:rsid w:val="00631041"/>
    <w:rsid w:val="00640C3C"/>
    <w:rsid w:val="00644C99"/>
    <w:rsid w:val="00652CAB"/>
    <w:rsid w:val="006742A2"/>
    <w:rsid w:val="0068018C"/>
    <w:rsid w:val="00682486"/>
    <w:rsid w:val="00682513"/>
    <w:rsid w:val="00687912"/>
    <w:rsid w:val="00697E64"/>
    <w:rsid w:val="006A37C0"/>
    <w:rsid w:val="006A5638"/>
    <w:rsid w:val="006B48F5"/>
    <w:rsid w:val="006B4E9E"/>
    <w:rsid w:val="006C5F94"/>
    <w:rsid w:val="006D2729"/>
    <w:rsid w:val="006D3001"/>
    <w:rsid w:val="006D4154"/>
    <w:rsid w:val="006D4180"/>
    <w:rsid w:val="007024A0"/>
    <w:rsid w:val="007217C5"/>
    <w:rsid w:val="007233C7"/>
    <w:rsid w:val="0072555B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1CA7"/>
    <w:rsid w:val="007A3145"/>
    <w:rsid w:val="007A430E"/>
    <w:rsid w:val="007B488C"/>
    <w:rsid w:val="007C3B1A"/>
    <w:rsid w:val="007C6BE4"/>
    <w:rsid w:val="007D03B3"/>
    <w:rsid w:val="007D1434"/>
    <w:rsid w:val="007E10C5"/>
    <w:rsid w:val="0081184B"/>
    <w:rsid w:val="008133AD"/>
    <w:rsid w:val="00834C60"/>
    <w:rsid w:val="00841271"/>
    <w:rsid w:val="008520D7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18CE"/>
    <w:rsid w:val="00902279"/>
    <w:rsid w:val="00907559"/>
    <w:rsid w:val="00921448"/>
    <w:rsid w:val="009303A6"/>
    <w:rsid w:val="009517B5"/>
    <w:rsid w:val="0098360C"/>
    <w:rsid w:val="0098550C"/>
    <w:rsid w:val="00987D00"/>
    <w:rsid w:val="00987DC9"/>
    <w:rsid w:val="009934F2"/>
    <w:rsid w:val="00993C17"/>
    <w:rsid w:val="009A4890"/>
    <w:rsid w:val="009C7A01"/>
    <w:rsid w:val="009E3EA2"/>
    <w:rsid w:val="009F0903"/>
    <w:rsid w:val="00A00B41"/>
    <w:rsid w:val="00A01B70"/>
    <w:rsid w:val="00A02D70"/>
    <w:rsid w:val="00A05140"/>
    <w:rsid w:val="00A13803"/>
    <w:rsid w:val="00A26000"/>
    <w:rsid w:val="00A364A7"/>
    <w:rsid w:val="00A41109"/>
    <w:rsid w:val="00A42CF5"/>
    <w:rsid w:val="00A459DC"/>
    <w:rsid w:val="00A4687F"/>
    <w:rsid w:val="00A52185"/>
    <w:rsid w:val="00A54F79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2000"/>
    <w:rsid w:val="00B751D2"/>
    <w:rsid w:val="00B8104F"/>
    <w:rsid w:val="00B84DA6"/>
    <w:rsid w:val="00BA223E"/>
    <w:rsid w:val="00BA79FF"/>
    <w:rsid w:val="00BB31BE"/>
    <w:rsid w:val="00BD5602"/>
    <w:rsid w:val="00BE1B41"/>
    <w:rsid w:val="00BF0913"/>
    <w:rsid w:val="00BF23D7"/>
    <w:rsid w:val="00BF61C9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726C8"/>
    <w:rsid w:val="00D9681A"/>
    <w:rsid w:val="00DB0FBD"/>
    <w:rsid w:val="00DB7710"/>
    <w:rsid w:val="00DD5C3A"/>
    <w:rsid w:val="00DE4202"/>
    <w:rsid w:val="00DF17F8"/>
    <w:rsid w:val="00DF35B5"/>
    <w:rsid w:val="00DF4F97"/>
    <w:rsid w:val="00E058B7"/>
    <w:rsid w:val="00E060D8"/>
    <w:rsid w:val="00E06B76"/>
    <w:rsid w:val="00E07621"/>
    <w:rsid w:val="00E10B7B"/>
    <w:rsid w:val="00E14497"/>
    <w:rsid w:val="00E16447"/>
    <w:rsid w:val="00E2351A"/>
    <w:rsid w:val="00E26803"/>
    <w:rsid w:val="00E2692D"/>
    <w:rsid w:val="00E26E21"/>
    <w:rsid w:val="00E31999"/>
    <w:rsid w:val="00E35EA5"/>
    <w:rsid w:val="00E4496A"/>
    <w:rsid w:val="00E44C82"/>
    <w:rsid w:val="00E77E44"/>
    <w:rsid w:val="00EA62CE"/>
    <w:rsid w:val="00EA6C63"/>
    <w:rsid w:val="00EA7C0B"/>
    <w:rsid w:val="00EB1A0F"/>
    <w:rsid w:val="00EB4BA9"/>
    <w:rsid w:val="00EB63A7"/>
    <w:rsid w:val="00EC1F72"/>
    <w:rsid w:val="00EC45CB"/>
    <w:rsid w:val="00ED10A0"/>
    <w:rsid w:val="00ED409D"/>
    <w:rsid w:val="00ED58C2"/>
    <w:rsid w:val="00EE5EB7"/>
    <w:rsid w:val="00F0179C"/>
    <w:rsid w:val="00F0705B"/>
    <w:rsid w:val="00F10A1B"/>
    <w:rsid w:val="00F113B8"/>
    <w:rsid w:val="00F14624"/>
    <w:rsid w:val="00F1569B"/>
    <w:rsid w:val="00F17E49"/>
    <w:rsid w:val="00F21803"/>
    <w:rsid w:val="00F332A2"/>
    <w:rsid w:val="00F363B1"/>
    <w:rsid w:val="00F406B9"/>
    <w:rsid w:val="00F663DC"/>
    <w:rsid w:val="00F668EE"/>
    <w:rsid w:val="00F66956"/>
    <w:rsid w:val="00F70674"/>
    <w:rsid w:val="00F706AC"/>
    <w:rsid w:val="00F75ED9"/>
    <w:rsid w:val="00F87502"/>
    <w:rsid w:val="00F90125"/>
    <w:rsid w:val="00F953A1"/>
    <w:rsid w:val="00FC2C5C"/>
    <w:rsid w:val="00FC7256"/>
    <w:rsid w:val="00FD4380"/>
    <w:rsid w:val="00FE3E13"/>
    <w:rsid w:val="00FE7500"/>
    <w:rsid w:val="00FF76F4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2CFCE"/>
  <w15:chartTrackingRefBased/>
  <w15:docId w15:val="{105FEE1E-39C5-4796-8C9A-D613B7F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286</TotalTime>
  <Pages>6</Pages>
  <Words>1024</Words>
  <Characters>6048</Characters>
  <Application>Microsoft Office Word</Application>
  <DocSecurity>0</DocSecurity>
  <Lines>50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Michal Kuk</cp:lastModifiedBy>
  <cp:revision>29</cp:revision>
  <dcterms:created xsi:type="dcterms:W3CDTF">2019-04-15T22:15:00Z</dcterms:created>
  <dcterms:modified xsi:type="dcterms:W3CDTF">2024-06-14T16:59:00Z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