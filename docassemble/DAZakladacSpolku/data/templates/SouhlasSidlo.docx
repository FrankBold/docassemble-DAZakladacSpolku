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6890DB3" w14:textId="0089A135" w:rsidR="00EA7C0B" w:rsidRPr="00AA2F29" w:rsidRDefault="00CC33AE" w:rsidP="00041BC7">
      <w:pPr>
        <w:pStyle w:val="Popisek"/>
        <w:jc w:val="left"/>
        <w:rPr>
          <w:b/>
        </w:rPr>
      </w:pPr>
      <w:proofErr w:type="gramStart"/>
      <w:r>
        <w:rPr>
          <w:b/>
          <w:lang w:val="en-GB"/>
        </w:rPr>
        <w:t xml:space="preserve">{{ </w:t>
      </w:r>
      <w:proofErr w:type="spellStart"/>
      <w:r>
        <w:rPr>
          <w:b/>
          <w:lang w:val="en-GB"/>
        </w:rPr>
        <w:t>vlastnik</w:t>
      </w:r>
      <w:proofErr w:type="spellEnd"/>
      <w:proofErr w:type="gramEnd"/>
      <w:r>
        <w:rPr>
          <w:b/>
          <w:lang w:val="en-GB"/>
        </w:rPr>
        <w:t xml:space="preserve"> }}</w:t>
      </w:r>
      <w:r w:rsidR="00EA7C0B">
        <w:rPr>
          <w:b/>
        </w:rPr>
        <w:t>:</w:t>
      </w:r>
    </w:p>
    <w:p w14:paraId="7A7EC1C5" w14:textId="4DC4BFEA" w:rsidR="00B05016" w:rsidRPr="005E49F5" w:rsidRDefault="00B05016" w:rsidP="00B05016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5EFBD3B0" w14:textId="384661ED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>
        <w:rPr>
          <w:lang w:val="en-GB"/>
        </w:rPr>
        <w:t>osoba.</w:t>
      </w:r>
      <w:r w:rsidR="00D612CF">
        <w:rPr>
          <w:lang w:val="en-GB"/>
        </w:rPr>
        <w:t>forma</w:t>
      </w:r>
      <w:proofErr w:type="spellEnd"/>
      <w:proofErr w:type="gramEnd"/>
      <w:r>
        <w:rPr>
          <w:lang w:val="en-GB"/>
        </w:rPr>
        <w:t xml:space="preserve"> == ‘FO’ %}</w:t>
      </w:r>
    </w:p>
    <w:p w14:paraId="6BDC9E92" w14:textId="7C408511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osoba.</w:t>
      </w:r>
      <w:r w:rsidR="00957143">
        <w:t>name</w:t>
      </w:r>
      <w:proofErr w:type="gramEnd"/>
      <w:r w:rsidR="00E6265B">
        <w:t>.text</w:t>
      </w:r>
      <w:proofErr w:type="spellEnd"/>
      <w:r>
        <w:t xml:space="preserve"> }}</w:t>
      </w:r>
    </w:p>
    <w:p w14:paraId="09BC388F" w14:textId="0A5E55D6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</w:t>
      </w:r>
      <w:r w:rsidR="00880DCE">
        <w:t>address</w:t>
      </w:r>
      <w:proofErr w:type="spellEnd"/>
      <w:r>
        <w:t xml:space="preserve"> }}</w:t>
      </w:r>
    </w:p>
    <w:p w14:paraId="6A9D0FDA" w14:textId="0F2FBDF2" w:rsidR="00B05016" w:rsidRDefault="00B05016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Gill Sans" w:hAnsi="Gill Sans"/>
          <w:color w:val="000000"/>
        </w:rPr>
        <w:t xml:space="preserve">Datum narození: </w:t>
      </w:r>
      <w:proofErr w:type="gramStart"/>
      <w:r>
        <w:t xml:space="preserve">{{ </w:t>
      </w:r>
      <w:proofErr w:type="spellStart"/>
      <w:r w:rsidR="003D3374">
        <w:t>osoba</w:t>
      </w:r>
      <w:proofErr w:type="gramEnd"/>
      <w:r w:rsidR="003D3374">
        <w:t>.birthday</w:t>
      </w:r>
      <w:proofErr w:type="spellEnd"/>
      <w:r>
        <w:t>}}</w:t>
      </w:r>
    </w:p>
    <w:p w14:paraId="713F0584" w14:textId="77777777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267611F6" w14:textId="5BFD49FB" w:rsidR="00B05016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osoba.name</w:t>
      </w:r>
      <w:proofErr w:type="gramEnd"/>
      <w:r w:rsidR="00E6265B">
        <w:rPr>
          <w:lang w:val="en-GB"/>
        </w:rPr>
        <w:t>.text</w:t>
      </w:r>
      <w:proofErr w:type="spellEnd"/>
      <w:r>
        <w:rPr>
          <w:lang w:val="en-GB"/>
        </w:rPr>
        <w:t xml:space="preserve"> }}</w:t>
      </w:r>
    </w:p>
    <w:p w14:paraId="56CBB1DC" w14:textId="60BEC4AE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.address</w:t>
      </w:r>
      <w:proofErr w:type="spellEnd"/>
      <w:r>
        <w:rPr>
          <w:lang w:val="en-GB"/>
        </w:rPr>
        <w:t xml:space="preserve"> }}</w:t>
      </w:r>
    </w:p>
    <w:p w14:paraId="00803FB6" w14:textId="001E6695" w:rsidR="008E65BB" w:rsidRP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IČO: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osoba.ic</w:t>
      </w:r>
      <w:proofErr w:type="spellEnd"/>
      <w:proofErr w:type="gramEnd"/>
      <w:r>
        <w:rPr>
          <w:lang w:val="en-GB"/>
        </w:rPr>
        <w:t xml:space="preserve"> }}</w:t>
      </w:r>
    </w:p>
    <w:p w14:paraId="2A108504" w14:textId="64D3D97C" w:rsidR="008E65BB" w:rsidRPr="008E65BB" w:rsidRDefault="008E65BB" w:rsidP="00B050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t xml:space="preserve">Zastoupena: </w:t>
      </w: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</w:p>
    <w:p w14:paraId="2F18E7EC" w14:textId="7C93AC81" w:rsidR="00E46393" w:rsidRDefault="008E65BB" w:rsidP="00E07010">
      <w:pPr>
        <w:rPr>
          <w:lang w:val="en-GB"/>
        </w:rPr>
      </w:pPr>
      <w:r>
        <w:rPr>
          <w:lang w:val="en-GB"/>
        </w:rPr>
        <w:t>{%p endif %}</w:t>
      </w:r>
      <w:r w:rsidR="000B07B7">
        <w:rPr>
          <w:lang w:val="en-GB"/>
        </w:rPr>
        <w:br/>
      </w:r>
    </w:p>
    <w:p w14:paraId="4C7CF15E" w14:textId="77777777" w:rsidR="000B07B7" w:rsidRDefault="00E46393" w:rsidP="00E07010">
      <w:pPr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62AA4156" w14:textId="08AF69DD" w:rsidR="00E2692D" w:rsidRPr="00E07010" w:rsidRDefault="001D4EF1" w:rsidP="00E07010">
      <w:pPr>
        <w:rPr>
          <w:lang w:val="en-GB"/>
        </w:rPr>
      </w:pPr>
      <w:r>
        <w:br w:type="column"/>
      </w:r>
      <w:r w:rsidR="00E2692D">
        <w:rPr>
          <w:b/>
        </w:rPr>
        <w:t>Spolek</w:t>
      </w:r>
      <w:r w:rsidR="00E2692D" w:rsidRPr="00041BC7">
        <w:rPr>
          <w:b/>
        </w:rPr>
        <w:t>:</w:t>
      </w:r>
    </w:p>
    <w:p w14:paraId="7260B429" w14:textId="77777777" w:rsidR="00B218D6" w:rsidRDefault="00B218D6" w:rsidP="00B218D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>{{ Spolek</w:t>
      </w:r>
      <w:proofErr w:type="gramEnd"/>
      <w:r>
        <w:t xml:space="preserve"> }}</w:t>
      </w:r>
    </w:p>
    <w:p w14:paraId="7043D0BA" w14:textId="77777777" w:rsidR="001D4EF1" w:rsidRDefault="001D4EF1" w:rsidP="00041BC7">
      <w:pPr>
        <w:pStyle w:val="KdeKdy"/>
        <w:sectPr w:rsidR="001D4EF1" w:rsidSect="001D4EF1">
          <w:footerReference w:type="default" r:id="rId8"/>
          <w:footerReference w:type="first" r:id="rId9"/>
          <w:footnotePr>
            <w:pos w:val="beneathText"/>
          </w:footnotePr>
          <w:pgSz w:w="11905" w:h="16837" w:code="9"/>
          <w:pgMar w:top="1701" w:right="1134" w:bottom="1701" w:left="1508" w:header="567" w:footer="669" w:gutter="0"/>
          <w:cols w:num="2" w:space="708"/>
          <w:titlePg/>
          <w:docGrid w:linePitch="360"/>
        </w:sectPr>
      </w:pPr>
    </w:p>
    <w:p w14:paraId="74AB5F96" w14:textId="0C3A9562" w:rsidR="00041BC7" w:rsidRPr="004638A2" w:rsidRDefault="00A05140" w:rsidP="00041BC7">
      <w:pPr>
        <w:pStyle w:val="KdeKdy"/>
      </w:pPr>
      <w:r>
        <w:t>[Obec #</w:t>
      </w:r>
      <w:proofErr w:type="gramStart"/>
      <w:r>
        <w:t>#.#</w:t>
      </w:r>
      <w:proofErr w:type="gramEnd"/>
      <w:r>
        <w:t>#.####]</w:t>
      </w:r>
    </w:p>
    <w:p w14:paraId="6D7EEC9C" w14:textId="77777777" w:rsidR="00286540" w:rsidRPr="004638A2" w:rsidRDefault="00E2692D" w:rsidP="00041BC7">
      <w:pPr>
        <w:pStyle w:val="Nzev1"/>
      </w:pPr>
      <w:r>
        <w:t>Souhlas vlastníka nemovitosti s umístěním sídla spolku</w:t>
      </w:r>
    </w:p>
    <w:p w14:paraId="394804E6" w14:textId="514B07CB" w:rsidR="00B84DA6" w:rsidRDefault="00CC33AE" w:rsidP="004638A2">
      <w:proofErr w:type="gramStart"/>
      <w:r>
        <w:t xml:space="preserve">{{ </w:t>
      </w:r>
      <w:proofErr w:type="spellStart"/>
      <w:r>
        <w:t>vlastnik</w:t>
      </w:r>
      <w:proofErr w:type="spellEnd"/>
      <w:proofErr w:type="gramEnd"/>
      <w:r>
        <w:t xml:space="preserve"> }}</w:t>
      </w:r>
      <w:r w:rsidR="000A0987">
        <w:t xml:space="preserve"> </w:t>
      </w:r>
      <w:r>
        <w:t xml:space="preserve">{{ </w:t>
      </w:r>
      <w:proofErr w:type="spellStart"/>
      <w:r w:rsidR="007E71DC" w:rsidRPr="007E71DC">
        <w:t>Spolek.sidlo.typ</w:t>
      </w:r>
      <w:proofErr w:type="spellEnd"/>
      <w:r>
        <w:t xml:space="preserve"> }} </w:t>
      </w:r>
      <w:r>
        <w:rPr>
          <w:lang w:val="en-GB"/>
        </w:rPr>
        <w:t>{</w:t>
      </w:r>
      <w:r>
        <w:t xml:space="preserve">% </w:t>
      </w:r>
      <w:proofErr w:type="spellStart"/>
      <w:r>
        <w:t>if</w:t>
      </w:r>
      <w:proofErr w:type="spellEnd"/>
      <w:r>
        <w:t xml:space="preserve"> </w:t>
      </w:r>
      <w:proofErr w:type="spellStart"/>
      <w:r w:rsidR="007E71DC" w:rsidRPr="007E71DC">
        <w:t>Spolek.sidlo.typ</w:t>
      </w:r>
      <w:proofErr w:type="spellEnd"/>
      <w:r>
        <w:t xml:space="preserve"> == </w:t>
      </w:r>
      <w:r w:rsidR="00F33CDA" w:rsidRPr="00F33CDA">
        <w:t>‘</w:t>
      </w:r>
      <w:r>
        <w:t>byt</w:t>
      </w:r>
      <w:r w:rsidR="00B05016">
        <w:t>u</w:t>
      </w:r>
      <w:r w:rsidR="00F33CDA" w:rsidRPr="00F33CDA">
        <w:t>‘</w:t>
      </w:r>
      <w:r w:rsidR="00965602">
        <w:t xml:space="preserve"> </w:t>
      </w:r>
      <w:r>
        <w:t>%</w:t>
      </w:r>
      <w:r>
        <w:rPr>
          <w:lang w:val="en-GB"/>
        </w:rPr>
        <w:t xml:space="preserve">}č. </w:t>
      </w:r>
      <w:proofErr w:type="spellStart"/>
      <w:r w:rsidR="00B05016">
        <w:rPr>
          <w:lang w:val="en-GB"/>
        </w:rPr>
        <w:t>J</w:t>
      </w:r>
      <w:r>
        <w:rPr>
          <w:lang w:val="en-GB"/>
        </w:rPr>
        <w:t>ednotky</w:t>
      </w:r>
      <w:proofErr w:type="spellEnd"/>
      <w:r>
        <w:rPr>
          <w:lang w:val="en-GB"/>
        </w:rPr>
        <w:t xml:space="preserve"> </w:t>
      </w:r>
      <w:r w:rsidR="0087122F">
        <w:rPr>
          <w:lang w:val="en-GB"/>
        </w:rPr>
        <w:t>[</w:t>
      </w:r>
      <w:r>
        <w:rPr>
          <w:lang w:val="en-GB"/>
        </w:rPr>
        <w:t xml:space="preserve"> </w:t>
      </w:r>
      <w:r w:rsidR="0087122F">
        <w:rPr>
          <w:lang w:val="en-GB"/>
        </w:rPr>
        <w:t>##/####]</w:t>
      </w:r>
      <w:r w:rsidR="00DA34FD">
        <w:rPr>
          <w:lang w:val="en-GB"/>
        </w:rPr>
        <w:t>{% endif %}</w:t>
      </w:r>
      <w:r w:rsidR="0087122F">
        <w:rPr>
          <w:lang w:val="en-GB"/>
        </w:rPr>
        <w:t>,</w:t>
      </w:r>
      <w:r w:rsidR="00E2692D">
        <w:t xml:space="preserve"> </w:t>
      </w:r>
      <w:r w:rsidR="00E2692D" w:rsidRPr="00E2692D">
        <w:t xml:space="preserve">č. p. </w:t>
      </w:r>
      <w:r w:rsidR="00A05140" w:rsidRPr="004F0719">
        <w:t>[###]</w:t>
      </w:r>
      <w:r w:rsidR="00E2692D" w:rsidRPr="00E2692D">
        <w:t xml:space="preserve">, nacházející se na parcele č. </w:t>
      </w:r>
      <w:r w:rsidR="00A05140" w:rsidRPr="004F0719">
        <w:t>[###]</w:t>
      </w:r>
      <w:r w:rsidR="00E2692D" w:rsidRPr="00E2692D">
        <w:t xml:space="preserve">, vše zapsané na listu vlastnictví č. </w:t>
      </w:r>
      <w:r w:rsidR="00A05140" w:rsidRPr="004F0719">
        <w:t>[###]</w:t>
      </w:r>
      <w:r w:rsidR="00E2692D" w:rsidRPr="00E2692D">
        <w:t xml:space="preserve">, v k. </w:t>
      </w:r>
      <w:proofErr w:type="spellStart"/>
      <w:r w:rsidR="00E2692D" w:rsidRPr="00E2692D">
        <w:t>ú.</w:t>
      </w:r>
      <w:proofErr w:type="spellEnd"/>
      <w:r w:rsidR="00E2692D" w:rsidRPr="00E2692D">
        <w:t xml:space="preserve"> </w:t>
      </w:r>
      <w:r w:rsidR="00A05140" w:rsidRPr="004F0719">
        <w:t>[###]</w:t>
      </w:r>
      <w:r w:rsidR="00E2692D" w:rsidRPr="00E2692D">
        <w:t xml:space="preserve">, u Katastrálního úřadu pro </w:t>
      </w:r>
      <w:r w:rsidR="00A05140" w:rsidRPr="004F0719">
        <w:t>[###]</w:t>
      </w:r>
      <w:r w:rsidR="00E2692D" w:rsidRPr="00E2692D">
        <w:t xml:space="preserve">, Katastrální pracoviště </w:t>
      </w:r>
      <w:r w:rsidR="00A05140" w:rsidRPr="004F0719">
        <w:t>[###]</w:t>
      </w:r>
      <w:r w:rsidR="00E2692D" w:rsidRPr="00E2692D">
        <w:t>,</w:t>
      </w:r>
      <w:r w:rsidR="00E2692D">
        <w:t xml:space="preserve"> souhlasí s umístěním sídla spolku.</w:t>
      </w:r>
    </w:p>
    <w:p w14:paraId="05B7B560" w14:textId="77777777" w:rsidR="000F0EDF" w:rsidRDefault="000F0EDF" w:rsidP="000F0EDF">
      <w:pPr>
        <w:pStyle w:val="Bod"/>
        <w:ind w:left="0" w:firstLine="0"/>
      </w:pPr>
    </w:p>
    <w:p w14:paraId="73B5E9A1" w14:textId="77777777" w:rsidR="000F0EDF" w:rsidRDefault="000F0EDF" w:rsidP="000F0EDF">
      <w:pPr>
        <w:spacing w:before="720"/>
        <w:jc w:val="right"/>
        <w:sectPr w:rsidR="000F0EDF" w:rsidSect="006A37C0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space="708"/>
          <w:titlePg/>
          <w:docGrid w:linePitch="360"/>
        </w:sectPr>
      </w:pPr>
    </w:p>
    <w:p w14:paraId="24D0C9D0" w14:textId="77777777" w:rsidR="000F0EDF" w:rsidRPr="008C33F4" w:rsidRDefault="000F0EDF" w:rsidP="000F0EDF">
      <w:pPr>
        <w:pStyle w:val="Bod"/>
        <w:ind w:left="0" w:firstLine="0"/>
      </w:pPr>
      <w:r>
        <w:rPr>
          <w:lang w:val="en-GB"/>
        </w:rPr>
        <w:t xml:space="preserve">{%p if </w:t>
      </w:r>
      <w:proofErr w:type="spellStart"/>
      <w:r>
        <w:rPr>
          <w:lang w:val="en-GB"/>
        </w:rPr>
        <w:t>hromadne</w:t>
      </w:r>
      <w:proofErr w:type="spellEnd"/>
      <w:r>
        <w:rPr>
          <w:lang w:val="en-GB"/>
        </w:rPr>
        <w:t xml:space="preserve"> %}</w:t>
      </w:r>
    </w:p>
    <w:p w14:paraId="78DB0202" w14:textId="2AD93CE3" w:rsidR="000F0EDF" w:rsidRPr="005E49F5" w:rsidRDefault="000F0EDF" w:rsidP="000F0EDF">
      <w:pPr>
        <w:pStyle w:val="Bod"/>
        <w:ind w:left="0" w:firstLine="0"/>
      </w:pPr>
      <w:r>
        <w:rPr>
          <w:lang w:val="en-GB"/>
        </w:rPr>
        <w:t xml:space="preserve">{%p for </w:t>
      </w:r>
      <w:proofErr w:type="spellStart"/>
      <w:r>
        <w:rPr>
          <w:lang w:val="en-GB"/>
        </w:rPr>
        <w:t>osoba</w:t>
      </w:r>
      <w:proofErr w:type="spellEnd"/>
      <w:r>
        <w:rPr>
          <w:lang w:val="en-GB"/>
        </w:rPr>
        <w:t xml:space="preserve"> in </w:t>
      </w:r>
      <w:proofErr w:type="spellStart"/>
      <w:proofErr w:type="gramStart"/>
      <w:r>
        <w:rPr>
          <w:lang w:val="en-GB"/>
        </w:rPr>
        <w:t>Spolek.sidlo.vlastnik</w:t>
      </w:r>
      <w:proofErr w:type="spellEnd"/>
      <w:proofErr w:type="gramEnd"/>
      <w:r>
        <w:rPr>
          <w:lang w:val="en-GB"/>
        </w:rPr>
        <w:t xml:space="preserve"> %}</w:t>
      </w:r>
    </w:p>
    <w:p w14:paraId="48F1D218" w14:textId="397AD70F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>
        <w:rPr>
          <w:lang w:val="en-GB"/>
        </w:rPr>
        <w:t>osoba.</w:t>
      </w:r>
      <w:r w:rsidR="00D612CF">
        <w:rPr>
          <w:lang w:val="en-GB"/>
        </w:rPr>
        <w:t>forma</w:t>
      </w:r>
      <w:proofErr w:type="spellEnd"/>
      <w:proofErr w:type="gramEnd"/>
      <w:r>
        <w:rPr>
          <w:lang w:val="en-GB"/>
        </w:rPr>
        <w:t xml:space="preserve"> == ‘FO’ %}</w:t>
      </w:r>
    </w:p>
    <w:p w14:paraId="057D7951" w14:textId="77777777" w:rsidR="00A90B17" w:rsidRDefault="00A90B17" w:rsidP="000B07B7">
      <w:pPr>
        <w:keepNext/>
        <w:spacing w:before="720"/>
      </w:pPr>
      <w:r>
        <w:t>__________________________</w:t>
      </w:r>
    </w:p>
    <w:p w14:paraId="481C90A5" w14:textId="4764E088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>
        <w:t>osoba.name</w:t>
      </w:r>
      <w:proofErr w:type="gramEnd"/>
      <w:r w:rsidR="00E6265B">
        <w:t>.text</w:t>
      </w:r>
      <w:proofErr w:type="spellEnd"/>
      <w:r>
        <w:t xml:space="preserve"> }}</w:t>
      </w:r>
    </w:p>
    <w:p w14:paraId="5A12545D" w14:textId="5C7BFBA4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751F51C6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43701608" w14:textId="79D89650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rPr>
          <w:lang w:val="en-GB"/>
        </w:rPr>
        <w:t>osoba</w:t>
      </w:r>
      <w:proofErr w:type="gramEnd"/>
      <w:r>
        <w:rPr>
          <w:lang w:val="en-GB"/>
        </w:rPr>
        <w:t>.zastupceName</w:t>
      </w:r>
      <w:proofErr w:type="spellEnd"/>
      <w:r>
        <w:rPr>
          <w:lang w:val="en-GB"/>
        </w:rPr>
        <w:t xml:space="preserve"> }}</w:t>
      </w:r>
      <w:r w:rsidR="00A90B17">
        <w:rPr>
          <w:lang w:val="en-GB"/>
        </w:rPr>
        <w:br/>
      </w:r>
      <w:r>
        <w:rPr>
          <w:lang w:val="en-GB"/>
        </w:rPr>
        <w:t xml:space="preserve">{{ </w:t>
      </w:r>
      <w:proofErr w:type="spellStart"/>
      <w:r>
        <w:rPr>
          <w:lang w:val="en-GB"/>
        </w:rPr>
        <w:t>osoba.zastupceFunkce</w:t>
      </w:r>
      <w:proofErr w:type="spellEnd"/>
      <w:r>
        <w:rPr>
          <w:lang w:val="en-GB"/>
        </w:rPr>
        <w:t xml:space="preserve"> }}</w:t>
      </w:r>
    </w:p>
    <w:p w14:paraId="5BCD6DE6" w14:textId="77777777" w:rsidR="008E65BB" w:rsidRPr="008E65BB" w:rsidRDefault="008E65BB" w:rsidP="008E65BB">
      <w:r>
        <w:rPr>
          <w:lang w:val="en-GB"/>
        </w:rPr>
        <w:t>{%p endif %}</w:t>
      </w:r>
    </w:p>
    <w:p w14:paraId="3CCE9240" w14:textId="77777777" w:rsidR="008E65BB" w:rsidRP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AE5D865" w14:textId="3F2EE4F4" w:rsidR="000F0EDF" w:rsidRPr="008C33F4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r>
        <w:rPr>
          <w:lang w:val="en-GB"/>
        </w:rPr>
        <w:t xml:space="preserve">{%p </w:t>
      </w:r>
      <w:proofErr w:type="spellStart"/>
      <w:r>
        <w:rPr>
          <w:lang w:val="en-GB"/>
        </w:rPr>
        <w:t>endfor</w:t>
      </w:r>
      <w:proofErr w:type="spellEnd"/>
      <w:r>
        <w:rPr>
          <w:lang w:val="en-GB"/>
        </w:rPr>
        <w:t xml:space="preserve"> %}</w:t>
      </w:r>
    </w:p>
    <w:p w14:paraId="2EAB54FD" w14:textId="77777777" w:rsidR="000F0EDF" w:rsidRDefault="000F0EDF" w:rsidP="000F0EDF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32EFC298" w14:textId="4E365D7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 xml:space="preserve">{%p if </w:t>
      </w:r>
      <w:proofErr w:type="spellStart"/>
      <w:proofErr w:type="gramStart"/>
      <w:r w:rsidR="00264AA0">
        <w:t>Spolek.sidlo.vlastnik</w:t>
      </w:r>
      <w:proofErr w:type="spellEnd"/>
      <w:proofErr w:type="gramEnd"/>
      <w:r w:rsidR="00264AA0">
        <w:rPr>
          <w:lang w:val="en-GB"/>
        </w:rPr>
        <w:t>[0]</w:t>
      </w:r>
      <w:r w:rsidR="00264AA0">
        <w:t>.</w:t>
      </w:r>
      <w:r w:rsidR="00D612CF">
        <w:rPr>
          <w:lang w:val="en-GB"/>
        </w:rPr>
        <w:t>forma</w:t>
      </w:r>
      <w:r>
        <w:rPr>
          <w:lang w:val="en-GB"/>
        </w:rPr>
        <w:t xml:space="preserve"> == ‘FO’ %}</w:t>
      </w:r>
    </w:p>
    <w:p w14:paraId="5CF7CDEA" w14:textId="77777777" w:rsidR="00A90B17" w:rsidRDefault="00A90B17" w:rsidP="00A90B17">
      <w:pPr>
        <w:keepNext/>
        <w:spacing w:before="720"/>
        <w:jc w:val="right"/>
      </w:pPr>
      <w:r>
        <w:lastRenderedPageBreak/>
        <w:t>__________________________</w:t>
      </w:r>
    </w:p>
    <w:p w14:paraId="4F274FAF" w14:textId="53CE9030" w:rsidR="000F0EDF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ill Sans" w:hAnsi="Gill Sans"/>
          <w:color w:val="000000"/>
        </w:rPr>
      </w:pPr>
      <w:proofErr w:type="gramStart"/>
      <w:r>
        <w:t xml:space="preserve">{{ </w:t>
      </w:r>
      <w:proofErr w:type="spellStart"/>
      <w:r w:rsidR="00AE1DF6">
        <w:t>Spolek.sidlo</w:t>
      </w:r>
      <w:proofErr w:type="gramEnd"/>
      <w:r w:rsidR="00AE1DF6">
        <w:t>.vlastnik</w:t>
      </w:r>
      <w:proofErr w:type="spellEnd"/>
      <w:r w:rsidR="00AE1DF6">
        <w:rPr>
          <w:lang w:val="en-GB"/>
        </w:rPr>
        <w:t>[0]</w:t>
      </w:r>
      <w:r>
        <w:t>.</w:t>
      </w:r>
      <w:proofErr w:type="spellStart"/>
      <w:r>
        <w:t>name</w:t>
      </w:r>
      <w:r w:rsidR="00E6265B">
        <w:t>.text</w:t>
      </w:r>
      <w:proofErr w:type="spellEnd"/>
      <w:r>
        <w:t xml:space="preserve"> }}</w:t>
      </w:r>
    </w:p>
    <w:p w14:paraId="38F2C71D" w14:textId="086AAB43" w:rsidR="008E65BB" w:rsidRDefault="008E65BB" w:rsidP="008E65BB">
      <w:pPr>
        <w:pStyle w:val="Bod"/>
        <w:ind w:left="0" w:firstLine="0"/>
        <w:rPr>
          <w:lang w:val="en-GB"/>
        </w:rPr>
      </w:pPr>
      <w:r>
        <w:rPr>
          <w:lang w:val="en-GB"/>
        </w:rPr>
        <w:t>{%p else %}</w:t>
      </w:r>
    </w:p>
    <w:p w14:paraId="423A1E15" w14:textId="77777777" w:rsidR="00A90B17" w:rsidRDefault="00A90B17" w:rsidP="00A90B17">
      <w:pPr>
        <w:keepNext/>
        <w:spacing w:before="720"/>
        <w:jc w:val="right"/>
      </w:pPr>
      <w:r>
        <w:t>__________________________</w:t>
      </w:r>
    </w:p>
    <w:p w14:paraId="52ABC32A" w14:textId="59729DF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t>Spolek.sidlo</w:t>
      </w:r>
      <w:proofErr w:type="gramEnd"/>
      <w:r>
        <w:t>.vlastnik</w:t>
      </w:r>
      <w:proofErr w:type="spellEnd"/>
      <w:r>
        <w:rPr>
          <w:lang w:val="en-GB"/>
        </w:rPr>
        <w:t>[0]</w:t>
      </w:r>
      <w:r>
        <w:t>.</w:t>
      </w:r>
      <w:proofErr w:type="spellStart"/>
      <w:r>
        <w:rPr>
          <w:lang w:val="en-GB"/>
        </w:rPr>
        <w:t>zastupceName</w:t>
      </w:r>
      <w:proofErr w:type="spellEnd"/>
      <w:r>
        <w:rPr>
          <w:lang w:val="en-GB"/>
        </w:rPr>
        <w:t xml:space="preserve"> }}</w:t>
      </w:r>
    </w:p>
    <w:p w14:paraId="226AF9ED" w14:textId="4C5E73B1" w:rsidR="008E65BB" w:rsidRDefault="008E65BB" w:rsidP="008E65B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lang w:val="en-GB"/>
        </w:rPr>
      </w:pPr>
      <w:proofErr w:type="gramStart"/>
      <w:r>
        <w:rPr>
          <w:lang w:val="en-GB"/>
        </w:rPr>
        <w:t xml:space="preserve">{{ </w:t>
      </w:r>
      <w:proofErr w:type="spellStart"/>
      <w:r>
        <w:t>Spolek.sidlo</w:t>
      </w:r>
      <w:proofErr w:type="gramEnd"/>
      <w:r>
        <w:t>.vlastnik</w:t>
      </w:r>
      <w:proofErr w:type="spellEnd"/>
      <w:r>
        <w:rPr>
          <w:lang w:val="en-GB"/>
        </w:rPr>
        <w:t>[0]</w:t>
      </w:r>
      <w:r>
        <w:t>.</w:t>
      </w:r>
      <w:proofErr w:type="spellStart"/>
      <w:r>
        <w:rPr>
          <w:lang w:val="en-GB"/>
        </w:rPr>
        <w:t>zastupceFunkce</w:t>
      </w:r>
      <w:proofErr w:type="spellEnd"/>
      <w:r>
        <w:rPr>
          <w:lang w:val="en-GB"/>
        </w:rPr>
        <w:t xml:space="preserve"> }}</w:t>
      </w:r>
    </w:p>
    <w:p w14:paraId="7D02C080" w14:textId="77777777" w:rsidR="008E65BB" w:rsidRPr="008E65BB" w:rsidRDefault="008E65BB" w:rsidP="008E65BB">
      <w:r>
        <w:rPr>
          <w:lang w:val="en-GB"/>
        </w:rPr>
        <w:t>{%p endif %}</w:t>
      </w:r>
    </w:p>
    <w:p w14:paraId="550135D1" w14:textId="77777777" w:rsidR="008E65BB" w:rsidRDefault="008E65BB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  <w:lang w:val="en-GB"/>
        </w:rPr>
      </w:pPr>
    </w:p>
    <w:p w14:paraId="3228DCE5" w14:textId="63AF3E98" w:rsidR="000F0EDF" w:rsidRPr="00F529AD" w:rsidRDefault="000F0EDF" w:rsidP="000F0ED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Gill Sans" w:hAnsi="Gill Sans"/>
          <w:color w:val="000000"/>
        </w:rPr>
      </w:pPr>
      <w:r>
        <w:rPr>
          <w:rFonts w:ascii="Gill Sans" w:hAnsi="Gill Sans"/>
          <w:color w:val="000000"/>
          <w:lang w:val="en-GB"/>
        </w:rPr>
        <w:t>{%p endif %}</w:t>
      </w:r>
    </w:p>
    <w:p w14:paraId="64AEFB61" w14:textId="77777777" w:rsidR="000F0EDF" w:rsidRDefault="000F0EDF" w:rsidP="000F0EDF">
      <w:pPr>
        <w:jc w:val="center"/>
        <w:sectPr w:rsidR="000F0EDF" w:rsidSect="005E49F5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1FE31B9C" w14:textId="27642048" w:rsidR="006A37C0" w:rsidRDefault="006A37C0" w:rsidP="000F0EDF">
      <w:pPr>
        <w:jc w:val="right"/>
      </w:pPr>
    </w:p>
    <w:sectPr w:rsidR="006A37C0" w:rsidSect="006A37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67AFE9" w14:textId="77777777" w:rsidR="00F00909" w:rsidRDefault="00F00909" w:rsidP="00FD4380">
      <w:pPr>
        <w:spacing w:line="240" w:lineRule="auto"/>
      </w:pPr>
      <w:r>
        <w:separator/>
      </w:r>
    </w:p>
  </w:endnote>
  <w:endnote w:type="continuationSeparator" w:id="0">
    <w:p w14:paraId="1AC7B835" w14:textId="77777777" w:rsidR="00F00909" w:rsidRDefault="00F00909" w:rsidP="00FD4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altName w:val="Calibri"/>
    <w:charset w:val="EE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5929066"/>
      <w:docPartObj>
        <w:docPartGallery w:val="Page Numbers (Bottom of Page)"/>
        <w:docPartUnique/>
      </w:docPartObj>
    </w:sdtPr>
    <w:sdtContent>
      <w:p w14:paraId="0B41F71A" w14:textId="77777777" w:rsidR="00E07010" w:rsidRDefault="00E07010" w:rsidP="00E07010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z </w:t>
        </w:r>
        <w:fldSimple w:instr=" NUMPAGES   \* MERGEFORMAT ">
          <w:r>
            <w:t>2</w:t>
          </w:r>
        </w:fldSimple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43468582"/>
      <w:docPartObj>
        <w:docPartGallery w:val="Page Numbers (Bottom of Page)"/>
        <w:docPartUnique/>
      </w:docPartObj>
    </w:sdtPr>
    <w:sdtContent>
      <w:p w14:paraId="053B5336" w14:textId="6BFC5276" w:rsidR="001D4EF1" w:rsidRDefault="001D4EF1" w:rsidP="001D4EF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 w:rsidR="007A6CC9">
          <w:t xml:space="preserve"> z </w:t>
        </w:r>
        <w:fldSimple w:instr=" NUMPAGES   \* MERGEFORMAT ">
          <w:r w:rsidR="007A6CC9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19F893" w14:textId="77777777" w:rsidR="00F00909" w:rsidRDefault="00F00909" w:rsidP="00FD4380">
      <w:pPr>
        <w:spacing w:line="240" w:lineRule="auto"/>
      </w:pPr>
      <w:r>
        <w:separator/>
      </w:r>
    </w:p>
  </w:footnote>
  <w:footnote w:type="continuationSeparator" w:id="0">
    <w:p w14:paraId="60DCE319" w14:textId="77777777" w:rsidR="00F00909" w:rsidRDefault="00F00909" w:rsidP="00FD438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85651">
    <w:abstractNumId w:val="0"/>
  </w:num>
  <w:num w:numId="2" w16cid:durableId="731544770">
    <w:abstractNumId w:val="1"/>
  </w:num>
  <w:num w:numId="3" w16cid:durableId="688605514">
    <w:abstractNumId w:val="2"/>
  </w:num>
  <w:num w:numId="4" w16cid:durableId="1547908559">
    <w:abstractNumId w:val="3"/>
  </w:num>
  <w:num w:numId="5" w16cid:durableId="2078357550">
    <w:abstractNumId w:val="4"/>
  </w:num>
  <w:num w:numId="6" w16cid:durableId="735318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03"/>
    <w:rsid w:val="00027188"/>
    <w:rsid w:val="00041BC7"/>
    <w:rsid w:val="00044C44"/>
    <w:rsid w:val="000475F7"/>
    <w:rsid w:val="00053AF5"/>
    <w:rsid w:val="00055D80"/>
    <w:rsid w:val="000577FF"/>
    <w:rsid w:val="000A0987"/>
    <w:rsid w:val="000A421C"/>
    <w:rsid w:val="000B07B7"/>
    <w:rsid w:val="000D200D"/>
    <w:rsid w:val="000F0EDF"/>
    <w:rsid w:val="00105C03"/>
    <w:rsid w:val="001159AF"/>
    <w:rsid w:val="00136D8A"/>
    <w:rsid w:val="00147C79"/>
    <w:rsid w:val="0016058A"/>
    <w:rsid w:val="00166DF2"/>
    <w:rsid w:val="001D4EF1"/>
    <w:rsid w:val="001E30E1"/>
    <w:rsid w:val="00200439"/>
    <w:rsid w:val="00203BF9"/>
    <w:rsid w:val="00232C74"/>
    <w:rsid w:val="00241A05"/>
    <w:rsid w:val="00264AA0"/>
    <w:rsid w:val="00281173"/>
    <w:rsid w:val="00286540"/>
    <w:rsid w:val="002A208E"/>
    <w:rsid w:val="002A7ECF"/>
    <w:rsid w:val="002B7BC9"/>
    <w:rsid w:val="00325974"/>
    <w:rsid w:val="0035700E"/>
    <w:rsid w:val="00366D5C"/>
    <w:rsid w:val="00390327"/>
    <w:rsid w:val="003C45AE"/>
    <w:rsid w:val="003D3374"/>
    <w:rsid w:val="003E5E71"/>
    <w:rsid w:val="004119B7"/>
    <w:rsid w:val="00432006"/>
    <w:rsid w:val="004638A2"/>
    <w:rsid w:val="004932CE"/>
    <w:rsid w:val="004A6CEF"/>
    <w:rsid w:val="004B18AE"/>
    <w:rsid w:val="004F0719"/>
    <w:rsid w:val="004F2C1C"/>
    <w:rsid w:val="004F716A"/>
    <w:rsid w:val="00517909"/>
    <w:rsid w:val="005217C7"/>
    <w:rsid w:val="00547607"/>
    <w:rsid w:val="005615E4"/>
    <w:rsid w:val="0056251F"/>
    <w:rsid w:val="005A6F9A"/>
    <w:rsid w:val="005B682F"/>
    <w:rsid w:val="005D5427"/>
    <w:rsid w:val="005E1608"/>
    <w:rsid w:val="005E7ACD"/>
    <w:rsid w:val="00624C99"/>
    <w:rsid w:val="00631041"/>
    <w:rsid w:val="00634F96"/>
    <w:rsid w:val="0068018C"/>
    <w:rsid w:val="00697E64"/>
    <w:rsid w:val="006A37C0"/>
    <w:rsid w:val="006B4E9E"/>
    <w:rsid w:val="006C5F94"/>
    <w:rsid w:val="007233C7"/>
    <w:rsid w:val="00727E16"/>
    <w:rsid w:val="00732616"/>
    <w:rsid w:val="00734F3A"/>
    <w:rsid w:val="00786898"/>
    <w:rsid w:val="007971C7"/>
    <w:rsid w:val="007A5C73"/>
    <w:rsid w:val="007A6CC9"/>
    <w:rsid w:val="007C6BE4"/>
    <w:rsid w:val="007E71DC"/>
    <w:rsid w:val="007F6FB0"/>
    <w:rsid w:val="0087122F"/>
    <w:rsid w:val="00880DCE"/>
    <w:rsid w:val="00882250"/>
    <w:rsid w:val="00884755"/>
    <w:rsid w:val="008E59BB"/>
    <w:rsid w:val="008E65BB"/>
    <w:rsid w:val="00902279"/>
    <w:rsid w:val="00921448"/>
    <w:rsid w:val="00927741"/>
    <w:rsid w:val="009303A6"/>
    <w:rsid w:val="00957143"/>
    <w:rsid w:val="00965602"/>
    <w:rsid w:val="0098360C"/>
    <w:rsid w:val="009934F2"/>
    <w:rsid w:val="009A4890"/>
    <w:rsid w:val="009A6C73"/>
    <w:rsid w:val="00A00B41"/>
    <w:rsid w:val="00A01B70"/>
    <w:rsid w:val="00A02D70"/>
    <w:rsid w:val="00A03103"/>
    <w:rsid w:val="00A05140"/>
    <w:rsid w:val="00A26000"/>
    <w:rsid w:val="00A364A7"/>
    <w:rsid w:val="00A42CF5"/>
    <w:rsid w:val="00A4687F"/>
    <w:rsid w:val="00A90B17"/>
    <w:rsid w:val="00A94E00"/>
    <w:rsid w:val="00AA2F29"/>
    <w:rsid w:val="00AA5650"/>
    <w:rsid w:val="00AE1DF6"/>
    <w:rsid w:val="00AF26BC"/>
    <w:rsid w:val="00AF2DF5"/>
    <w:rsid w:val="00B05016"/>
    <w:rsid w:val="00B218D6"/>
    <w:rsid w:val="00B65306"/>
    <w:rsid w:val="00B8104F"/>
    <w:rsid w:val="00B84DA6"/>
    <w:rsid w:val="00BA79FF"/>
    <w:rsid w:val="00BB31BE"/>
    <w:rsid w:val="00BD5602"/>
    <w:rsid w:val="00C34715"/>
    <w:rsid w:val="00C80124"/>
    <w:rsid w:val="00CC33AE"/>
    <w:rsid w:val="00CF1CF3"/>
    <w:rsid w:val="00D14704"/>
    <w:rsid w:val="00D26CF9"/>
    <w:rsid w:val="00D358BD"/>
    <w:rsid w:val="00D56256"/>
    <w:rsid w:val="00D612CF"/>
    <w:rsid w:val="00DA34FD"/>
    <w:rsid w:val="00DB0FBD"/>
    <w:rsid w:val="00DF5683"/>
    <w:rsid w:val="00DF6356"/>
    <w:rsid w:val="00E058B7"/>
    <w:rsid w:val="00E07010"/>
    <w:rsid w:val="00E2692D"/>
    <w:rsid w:val="00E46393"/>
    <w:rsid w:val="00E6265B"/>
    <w:rsid w:val="00E75F00"/>
    <w:rsid w:val="00EA7C0B"/>
    <w:rsid w:val="00EB4BA9"/>
    <w:rsid w:val="00ED58C2"/>
    <w:rsid w:val="00EE7E46"/>
    <w:rsid w:val="00F00909"/>
    <w:rsid w:val="00F33CDA"/>
    <w:rsid w:val="00F663DC"/>
    <w:rsid w:val="00F668EE"/>
    <w:rsid w:val="00FB0808"/>
    <w:rsid w:val="00FC2C5C"/>
    <w:rsid w:val="00FD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BF1753"/>
  <w15:chartTrackingRefBased/>
  <w15:docId w15:val="{911F301C-EEE5-4BDE-9FE2-A7A5FB2E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90B1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547607"/>
    <w:pPr>
      <w:keepNext/>
      <w:spacing w:after="20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547607"/>
    <w:pPr>
      <w:spacing w:before="240" w:after="240"/>
    </w:pPr>
    <w:rPr>
      <w:rFonts w:ascii="Open Sans" w:hAnsi="Open Sans" w:cs="Arial"/>
      <w:b/>
      <w:bCs/>
      <w:kern w:val="1"/>
      <w:sz w:val="32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Bod">
    <w:name w:val="Bod"/>
    <w:basedOn w:val="Odstavecseseznamem"/>
    <w:link w:val="BodChar"/>
    <w:qFormat/>
    <w:rsid w:val="00B218D6"/>
    <w:pPr>
      <w:ind w:left="1247" w:hanging="680"/>
    </w:pPr>
  </w:style>
  <w:style w:type="character" w:customStyle="1" w:styleId="BodChar">
    <w:name w:val="Bod Char"/>
    <w:basedOn w:val="Standardnpsmoodstavce"/>
    <w:link w:val="Bod"/>
    <w:rsid w:val="00B218D6"/>
    <w:rPr>
      <w:rFonts w:ascii="Gill Sans MT" w:hAnsi="Gill Sans MT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Zaklada&#269;%20spolk&#367;\Dokument\OneDrive\Vzor-Spolek_Souhlas_vlastn&#237;ka_nemovitos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0ED19B-CF97-4574-927A-94570838B625}">
  <we:reference id="a9f2e6ac-fa8f-45ac-aaa1-25e68f6f3a46" version="0.0.0.1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C00E41A5-2212-4FE8-8B0A-BB4BAFE3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Vzor-Spolek_Souhlas_vlastníka_nemovitosti</Template>
  <TotalTime>122</TotalTime>
  <Pages>2</Pages>
  <Words>182</Words>
  <Characters>1080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5" baseType="lpstr">
      <vt:lpstr/>
      <vt:lpstr/>
      <vt:lpstr/>
      <vt:lpstr/>
      <vt:lpstr>Vložte nadpis</vt:lpstr>
    </vt:vector>
  </TitlesOfParts>
  <Company>PORTA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Kuk</dc:creator>
  <cp:keywords/>
  <dc:description/>
  <cp:lastModifiedBy>Michal Kuk</cp:lastModifiedBy>
  <cp:revision>28</cp:revision>
  <cp:lastPrinted>2019-01-16T15:06:00Z</cp:lastPrinted>
  <dcterms:created xsi:type="dcterms:W3CDTF">2020-01-22T17:31:00Z</dcterms:created>
  <dcterms:modified xsi:type="dcterms:W3CDTF">2024-06-25T11:24:00Z</dcterms:modified>
  <cp:contentStatus/>
</cp:coreProperties>
</file>